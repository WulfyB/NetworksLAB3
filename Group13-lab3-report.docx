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4E" w:rsidRDefault="00D2290D">
      <w:pPr>
        <w:spacing w:after="0" w:line="400" w:lineRule="auto"/>
        <w:ind w:left="4"/>
      </w:pPr>
      <w:proofErr w:type="gramStart"/>
      <w:r>
        <w:t>Group  13</w:t>
      </w:r>
      <w:proofErr w:type="gramEnd"/>
      <w:r>
        <w:t xml:space="preserve"> -  Wulfy Boothe, David Harris, Lane Little   </w:t>
      </w:r>
    </w:p>
    <w:p w:rsidR="002F77E9" w:rsidRDefault="000D014E">
      <w:pPr>
        <w:spacing w:after="0" w:line="400" w:lineRule="auto"/>
        <w:ind w:left="4"/>
      </w:pPr>
      <w:r>
        <w:rPr>
          <w:b/>
        </w:rPr>
        <w:t>To compile the client</w:t>
      </w:r>
      <w:r w:rsidR="00D2290D">
        <w:rPr>
          <w:b/>
        </w:rPr>
        <w:t xml:space="preserve">:  </w:t>
      </w:r>
    </w:p>
    <w:p w:rsidR="000D014E" w:rsidRDefault="000D014E">
      <w:pPr>
        <w:spacing w:after="0" w:line="396" w:lineRule="auto"/>
        <w:ind w:left="4" w:right="4154"/>
      </w:pPr>
      <w:proofErr w:type="spellStart"/>
      <w:proofErr w:type="gramStart"/>
      <w:r>
        <w:t>gcc</w:t>
      </w:r>
      <w:proofErr w:type="spellEnd"/>
      <w:proofErr w:type="gramEnd"/>
      <w:r>
        <w:t xml:space="preserve"> –o Client </w:t>
      </w:r>
      <w:proofErr w:type="spellStart"/>
      <w:r>
        <w:t>Client.c</w:t>
      </w:r>
      <w:proofErr w:type="spellEnd"/>
      <w:r w:rsidR="00D2290D">
        <w:t xml:space="preserve"> </w:t>
      </w:r>
    </w:p>
    <w:p w:rsidR="000D014E" w:rsidRDefault="00D2290D">
      <w:pPr>
        <w:spacing w:after="0" w:line="396" w:lineRule="auto"/>
        <w:ind w:left="4" w:right="4154"/>
      </w:pPr>
      <w:r>
        <w:rPr>
          <w:b/>
        </w:rPr>
        <w:t xml:space="preserve">To compile the </w:t>
      </w:r>
      <w:r w:rsidR="000D014E">
        <w:rPr>
          <w:b/>
        </w:rPr>
        <w:t>server</w:t>
      </w:r>
      <w:r>
        <w:rPr>
          <w:b/>
        </w:rPr>
        <w:t xml:space="preserve">:  </w:t>
      </w:r>
      <w:proofErr w:type="spellStart"/>
      <w:r>
        <w:t>javac</w:t>
      </w:r>
      <w:proofErr w:type="spellEnd"/>
      <w:r>
        <w:t xml:space="preserve"> </w:t>
      </w:r>
      <w:r w:rsidR="000D014E">
        <w:t>ServerUDP</w:t>
      </w:r>
      <w:r>
        <w:t xml:space="preserve">.java </w:t>
      </w:r>
    </w:p>
    <w:p w:rsidR="000D014E" w:rsidRDefault="00D2290D" w:rsidP="000D014E">
      <w:pPr>
        <w:spacing w:after="0" w:line="396" w:lineRule="auto"/>
        <w:ind w:left="4" w:right="4154"/>
        <w:rPr>
          <w:b/>
        </w:rPr>
      </w:pPr>
      <w:r>
        <w:rPr>
          <w:b/>
        </w:rPr>
        <w:t xml:space="preserve">To run the server:  </w:t>
      </w:r>
      <w:r w:rsidR="000D014E">
        <w:t xml:space="preserve">java </w:t>
      </w:r>
      <w:proofErr w:type="spellStart"/>
      <w:r w:rsidR="000D014E">
        <w:t>ServerUDP</w:t>
      </w:r>
      <w:proofErr w:type="spellEnd"/>
      <w:r w:rsidR="000D014E">
        <w:t xml:space="preserve"> [</w:t>
      </w:r>
      <w:proofErr w:type="spellStart"/>
      <w:r w:rsidR="000D014E">
        <w:t>MyPort</w:t>
      </w:r>
      <w:proofErr w:type="spellEnd"/>
      <w:r>
        <w:t xml:space="preserve">] </w:t>
      </w:r>
    </w:p>
    <w:p w:rsidR="000D014E" w:rsidRDefault="000D014E" w:rsidP="000D014E">
      <w:pPr>
        <w:spacing w:after="0" w:line="396" w:lineRule="auto"/>
        <w:ind w:left="4" w:right="4"/>
      </w:pPr>
      <w:r>
        <w:rPr>
          <w:b/>
        </w:rPr>
        <w:t>To run the client</w:t>
      </w:r>
      <w:proofErr w:type="gramStart"/>
      <w:r w:rsidR="00D2290D">
        <w:rPr>
          <w:b/>
        </w:rPr>
        <w:t>:</w:t>
      </w:r>
      <w:r>
        <w:t xml:space="preserve">  .</w:t>
      </w:r>
      <w:proofErr w:type="gramEnd"/>
      <w:r>
        <w:t>/Client [</w:t>
      </w:r>
      <w:proofErr w:type="spellStart"/>
      <w:r>
        <w:t>ServerName</w:t>
      </w:r>
      <w:proofErr w:type="spellEnd"/>
      <w:r>
        <w:t xml:space="preserve">] </w:t>
      </w:r>
      <w:r w:rsidR="00D2290D">
        <w:t>[</w:t>
      </w:r>
      <w:proofErr w:type="spellStart"/>
      <w:r>
        <w:t>ServerPort</w:t>
      </w:r>
      <w:proofErr w:type="spellEnd"/>
      <w:r w:rsidR="00D2290D">
        <w:t xml:space="preserve">] </w:t>
      </w:r>
      <w:r>
        <w:t>[</w:t>
      </w:r>
      <w:proofErr w:type="spellStart"/>
      <w:r>
        <w:t>MyPort</w:t>
      </w:r>
      <w:proofErr w:type="spellEnd"/>
      <w:r>
        <w:t>]</w:t>
      </w:r>
    </w:p>
    <w:p w:rsidR="002F77E9" w:rsidRDefault="00D2290D" w:rsidP="000D014E">
      <w:pPr>
        <w:spacing w:after="0" w:line="396" w:lineRule="auto"/>
        <w:ind w:left="4" w:right="4"/>
      </w:pPr>
      <w:r>
        <w:rPr>
          <w:b/>
        </w:rPr>
        <w:t xml:space="preserve">Sample Server Run:  </w:t>
      </w:r>
    </w:p>
    <w:p w:rsidR="002F77E9" w:rsidRDefault="000D014E">
      <w:pPr>
        <w:ind w:left="4" w:right="0"/>
      </w:pPr>
      <w:proofErr w:type="spellStart"/>
      <w:r>
        <w:t>Javac</w:t>
      </w:r>
      <w:proofErr w:type="spellEnd"/>
      <w:r>
        <w:t xml:space="preserve"> </w:t>
      </w:r>
      <w:proofErr w:type="spellStart"/>
      <w:r>
        <w:t>ServerUDP</w:t>
      </w:r>
      <w:proofErr w:type="spellEnd"/>
      <w:r w:rsidR="00D2290D">
        <w:t xml:space="preserve"> 10023 </w:t>
      </w:r>
    </w:p>
    <w:p w:rsidR="002F77E9" w:rsidRDefault="00D2290D">
      <w:pPr>
        <w:spacing w:after="153" w:line="259" w:lineRule="auto"/>
        <w:ind w:left="10" w:right="0" w:firstLine="0"/>
      </w:pPr>
      <w:r>
        <w:rPr>
          <w:b/>
        </w:rPr>
        <w:t xml:space="preserve">Sample Command line </w:t>
      </w:r>
      <w:proofErr w:type="spellStart"/>
      <w:r>
        <w:rPr>
          <w:b/>
        </w:rPr>
        <w:t>args</w:t>
      </w:r>
      <w:proofErr w:type="spellEnd"/>
      <w:r>
        <w:rPr>
          <w:b/>
        </w:rPr>
        <w:t>:</w:t>
      </w:r>
      <w:r>
        <w:t xml:space="preserve">  </w:t>
      </w:r>
    </w:p>
    <w:p w:rsidR="002F77E9" w:rsidRDefault="000D014E">
      <w:pPr>
        <w:ind w:left="4" w:right="0"/>
      </w:pPr>
      <w:proofErr w:type="gramStart"/>
      <w:r>
        <w:t>./</w:t>
      </w:r>
      <w:proofErr w:type="gramEnd"/>
      <w:r>
        <w:t>Client tux055 10023</w:t>
      </w:r>
      <w:r w:rsidR="00D2290D">
        <w:t xml:space="preserve"> </w:t>
      </w:r>
      <w:r>
        <w:t>10077</w:t>
      </w:r>
      <w:r w:rsidR="00D2290D">
        <w:t xml:space="preserve"> </w:t>
      </w:r>
    </w:p>
    <w:p w:rsidR="002F77E9" w:rsidRDefault="00D2290D">
      <w:pPr>
        <w:ind w:left="4" w:right="0"/>
      </w:pPr>
      <w:r>
        <w:t xml:space="preserve">Approaching the Project </w:t>
      </w:r>
    </w:p>
    <w:p w:rsidR="002F77E9" w:rsidRDefault="000D014E">
      <w:pPr>
        <w:ind w:left="4" w:right="0"/>
      </w:pPr>
      <w:r>
        <w:t>Due to the swapped requirements, the server used the java UDP example from the slides as a base. From there, materials were appropriated from Lab2’s java client to add in some correct calls and formatting that had previously been used. From there, it was a simple matter of applying the logic from the lab requirements and preparing the first run of the server.</w:t>
      </w:r>
    </w:p>
    <w:p w:rsidR="000D014E" w:rsidRDefault="000D014E">
      <w:pPr>
        <w:ind w:left="4" w:right="0"/>
      </w:pPr>
      <w:r>
        <w:t xml:space="preserve">For the client, the client largely borrowed from Beej and previous work from Lab1 and 2, while changing it to be suitable as a client into client/server hybrid. First, we made it a working client for the server to start testing the server. The server needed to correctly check the </w:t>
      </w:r>
      <w:proofErr w:type="spellStart"/>
      <w:r>
        <w:t>magicnumber</w:t>
      </w:r>
      <w:proofErr w:type="spellEnd"/>
      <w:r>
        <w:t xml:space="preserve">, </w:t>
      </w:r>
      <w:r w:rsidR="008F6F8D">
        <w:t>which caused a quick problem. The real issue was twofold:</w:t>
      </w:r>
    </w:p>
    <w:p w:rsidR="008F6F8D" w:rsidRDefault="008F6F8D" w:rsidP="008F6F8D">
      <w:pPr>
        <w:pStyle w:val="ListParagraph"/>
        <w:numPr>
          <w:ilvl w:val="0"/>
          <w:numId w:val="1"/>
        </w:numPr>
        <w:ind w:right="0"/>
      </w:pPr>
      <w:r>
        <w:t xml:space="preserve">The server crashed after receiving one message because the </w:t>
      </w:r>
      <w:proofErr w:type="spellStart"/>
      <w:r>
        <w:t>inPacket</w:t>
      </w:r>
      <w:proofErr w:type="spellEnd"/>
      <w:r>
        <w:t xml:space="preserve"> was not in while loop (and therefore not recreated).</w:t>
      </w:r>
    </w:p>
    <w:p w:rsidR="008F6F8D" w:rsidRDefault="008F6F8D" w:rsidP="008F6F8D">
      <w:pPr>
        <w:pStyle w:val="ListParagraph"/>
        <w:numPr>
          <w:ilvl w:val="0"/>
          <w:numId w:val="1"/>
        </w:numPr>
        <w:ind w:right="0"/>
      </w:pPr>
      <w:r>
        <w:t xml:space="preserve">The server’s </w:t>
      </w:r>
      <w:proofErr w:type="spellStart"/>
      <w:r>
        <w:t>outPacket</w:t>
      </w:r>
      <w:proofErr w:type="spellEnd"/>
      <w:r>
        <w:t xml:space="preserve"> needed more arguments from the </w:t>
      </w:r>
      <w:proofErr w:type="spellStart"/>
      <w:r>
        <w:t>inPacket</w:t>
      </w:r>
      <w:proofErr w:type="spellEnd"/>
      <w:r>
        <w:t xml:space="preserve"> in order to properly function. This was just a simple problem after looking at the documentation and simply needed to server to actually run to find.</w:t>
      </w:r>
    </w:p>
    <w:p w:rsidR="002F77E9" w:rsidRDefault="008F6F8D">
      <w:pPr>
        <w:ind w:left="4" w:right="0"/>
      </w:pPr>
      <w:r>
        <w:t>After that, the process of creating the talking client was relatively simple and self-testable (i</w:t>
      </w:r>
      <w:r w:rsidR="00D2290D">
        <w:t>ndependent of the server). Once done, we began testing.</w:t>
      </w:r>
    </w:p>
    <w:p w:rsidR="002F77E9" w:rsidRDefault="00D2290D">
      <w:pPr>
        <w:ind w:left="4" w:right="0"/>
      </w:pPr>
      <w:r>
        <w:t xml:space="preserve">Testing Procedures:  </w:t>
      </w:r>
    </w:p>
    <w:p w:rsidR="002F77E9" w:rsidRDefault="00D2290D">
      <w:pPr>
        <w:spacing w:after="0" w:line="259" w:lineRule="auto"/>
        <w:ind w:left="14" w:right="0" w:firstLine="0"/>
      </w:pPr>
      <w:r>
        <w:t xml:space="preserve">The server was tested with the working client and created 4 incorrect clients. Length, Magic, Port, and </w:t>
      </w:r>
      <w:proofErr w:type="spellStart"/>
      <w:r>
        <w:t>Flark</w:t>
      </w:r>
      <w:proofErr w:type="spellEnd"/>
      <w:r>
        <w:t xml:space="preserve"> would test their respective names with </w:t>
      </w:r>
      <w:proofErr w:type="spellStart"/>
      <w:r>
        <w:t>Flark</w:t>
      </w:r>
      <w:proofErr w:type="spellEnd"/>
      <w:r>
        <w:t xml:space="preserve"> testing for everything going wrong. The values of the sent XY were sent were printed and correctly corresponded to the expected error (including 7 for </w:t>
      </w:r>
      <w:proofErr w:type="spellStart"/>
      <w:r>
        <w:t>Flark</w:t>
      </w:r>
      <w:proofErr w:type="spellEnd"/>
      <w:r>
        <w:t>). This concluded testing on server.</w:t>
      </w:r>
    </w:p>
    <w:p w:rsidR="00D2290D" w:rsidRDefault="00D2290D">
      <w:pPr>
        <w:spacing w:after="0" w:line="259" w:lineRule="auto"/>
        <w:ind w:left="14" w:right="0" w:firstLine="0"/>
      </w:pPr>
      <w:r>
        <w:t xml:space="preserve">The only remaining issue was making “Bye </w:t>
      </w:r>
      <w:proofErr w:type="spellStart"/>
      <w:r>
        <w:t>Bye</w:t>
      </w:r>
      <w:proofErr w:type="spellEnd"/>
      <w:r>
        <w:t xml:space="preserve"> Birdie” a terminator clause for the client, which took some debugging but was resolved.</w:t>
      </w:r>
      <w:bookmarkStart w:id="0" w:name="_GoBack"/>
      <w:bookmarkEnd w:id="0"/>
    </w:p>
    <w:sectPr w:rsidR="00D2290D">
      <w:pgSz w:w="12240" w:h="15840"/>
      <w:pgMar w:top="1406" w:right="1450" w:bottom="21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2725B"/>
    <w:multiLevelType w:val="hybridMultilevel"/>
    <w:tmpl w:val="ED1290EA"/>
    <w:lvl w:ilvl="0" w:tplc="01AA525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E9"/>
    <w:rsid w:val="000D014E"/>
    <w:rsid w:val="002F77E9"/>
    <w:rsid w:val="008F6F8D"/>
    <w:rsid w:val="00D2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DE79C-B70D-4ECE-9BBA-FDD3F30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9" w:right="3742" w:hanging="5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D73EBDB-0C84-4D5F-B705-C1DBD0FB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508E4904.dotm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Wulfy Boothe</dc:creator>
  <cp:keywords/>
  <cp:lastModifiedBy>Wulfy Boothe</cp:lastModifiedBy>
  <cp:revision>2</cp:revision>
  <dcterms:created xsi:type="dcterms:W3CDTF">2017-11-30T15:35:00Z</dcterms:created>
  <dcterms:modified xsi:type="dcterms:W3CDTF">2017-11-30T15:35:00Z</dcterms:modified>
</cp:coreProperties>
</file>